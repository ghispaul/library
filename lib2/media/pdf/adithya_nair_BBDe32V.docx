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2C447" w14:textId="240752BD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712D61DD" wp14:editId="409DFD8D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9517A" id="Rectangle 3" o:spid="_x0000_s1026" alt="&quot;&quot;" style="position:absolute;margin-left:0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G5VC398AAAAK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12"/>
        <w:gridCol w:w="1993"/>
        <w:gridCol w:w="1724"/>
        <w:gridCol w:w="933"/>
        <w:gridCol w:w="900"/>
        <w:gridCol w:w="435"/>
        <w:gridCol w:w="1492"/>
        <w:gridCol w:w="17"/>
        <w:gridCol w:w="2790"/>
        <w:gridCol w:w="426"/>
      </w:tblGrid>
      <w:tr w:rsidR="00E332F1" w14:paraId="44D2918D" w14:textId="77777777" w:rsidTr="000F44F8">
        <w:tc>
          <w:tcPr>
            <w:tcW w:w="540" w:type="dxa"/>
          </w:tcPr>
          <w:p w14:paraId="33D0B6BA" w14:textId="77777777" w:rsidR="00166F4D" w:rsidRDefault="00166F4D" w:rsidP="000F44F8"/>
        </w:tc>
        <w:tc>
          <w:tcPr>
            <w:tcW w:w="9720" w:type="dxa"/>
            <w:gridSpan w:val="8"/>
          </w:tcPr>
          <w:p w14:paraId="68FEDCBA" w14:textId="628CC10C" w:rsidR="00166F4D" w:rsidRDefault="00E332F1" w:rsidP="000F4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D93183C" wp14:editId="4CD6D8ED">
                  <wp:simplePos x="0" y="0"/>
                  <wp:positionH relativeFrom="column">
                    <wp:posOffset>5532120</wp:posOffset>
                  </wp:positionH>
                  <wp:positionV relativeFrom="paragraph">
                    <wp:posOffset>0</wp:posOffset>
                  </wp:positionV>
                  <wp:extent cx="812165" cy="741045"/>
                  <wp:effectExtent l="0" t="0" r="6985" b="1905"/>
                  <wp:wrapTight wrapText="bothSides">
                    <wp:wrapPolygon edited="0">
                      <wp:start x="0" y="0"/>
                      <wp:lineTo x="0" y="21100"/>
                      <wp:lineTo x="21279" y="21100"/>
                      <wp:lineTo x="21279" y="0"/>
                      <wp:lineTo x="0" y="0"/>
                    </wp:wrapPolygon>
                  </wp:wrapTight>
                  <wp:docPr id="127833278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332783" name="Picture 12783327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12165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</w:t>
            </w:r>
            <w:r w:rsidR="006D167F">
              <w:t>adithya nair</w:t>
            </w:r>
          </w:p>
        </w:tc>
        <w:tc>
          <w:tcPr>
            <w:tcW w:w="450" w:type="dxa"/>
          </w:tcPr>
          <w:p w14:paraId="1466BFA3" w14:textId="1659AC41" w:rsidR="00166F4D" w:rsidRDefault="00166F4D" w:rsidP="000F44F8"/>
        </w:tc>
      </w:tr>
      <w:tr w:rsidR="00E332F1" w14:paraId="65AC90D9" w14:textId="77777777" w:rsidTr="000F44F8">
        <w:tc>
          <w:tcPr>
            <w:tcW w:w="540" w:type="dxa"/>
          </w:tcPr>
          <w:p w14:paraId="5D26B70C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3149259F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5E350B91" w14:textId="77777777" w:rsidR="00166F4D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3409AC78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722A358F" w14:textId="09B08B35" w:rsidR="00166F4D" w:rsidRDefault="00166F4D" w:rsidP="000F44F8"/>
        </w:tc>
        <w:tc>
          <w:tcPr>
            <w:tcW w:w="450" w:type="dxa"/>
          </w:tcPr>
          <w:p w14:paraId="5855911B" w14:textId="77777777" w:rsidR="00166F4D" w:rsidRDefault="00166F4D" w:rsidP="000F44F8"/>
        </w:tc>
      </w:tr>
      <w:tr w:rsidR="00E332F1" w14:paraId="29E4A15E" w14:textId="77777777" w:rsidTr="000F44F8">
        <w:trPr>
          <w:trHeight w:val="665"/>
        </w:trPr>
        <w:tc>
          <w:tcPr>
            <w:tcW w:w="540" w:type="dxa"/>
          </w:tcPr>
          <w:p w14:paraId="283DBF15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851D5" w14:textId="1892FA79" w:rsidR="00166F4D" w:rsidRDefault="006D167F" w:rsidP="000F44F8">
            <w:pPr>
              <w:pStyle w:val="Subtitle"/>
            </w:pPr>
            <w:r>
              <w:t>python full stack developer</w:t>
            </w:r>
          </w:p>
        </w:tc>
        <w:tc>
          <w:tcPr>
            <w:tcW w:w="450" w:type="dxa"/>
          </w:tcPr>
          <w:p w14:paraId="7CC843F9" w14:textId="77777777" w:rsidR="00166F4D" w:rsidRDefault="00166F4D" w:rsidP="000F44F8"/>
        </w:tc>
      </w:tr>
      <w:tr w:rsidR="00E332F1" w14:paraId="18DF17E3" w14:textId="77777777" w:rsidTr="000F44F8">
        <w:trPr>
          <w:trHeight w:val="350"/>
        </w:trPr>
        <w:tc>
          <w:tcPr>
            <w:tcW w:w="540" w:type="dxa"/>
          </w:tcPr>
          <w:p w14:paraId="430F5B01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3F23169F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4027A2C2" w14:textId="77777777" w:rsidR="00166F4D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4B9BD3E1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341C2BB1" w14:textId="77777777" w:rsidR="00166F4D" w:rsidRDefault="00166F4D" w:rsidP="000F44F8"/>
        </w:tc>
        <w:tc>
          <w:tcPr>
            <w:tcW w:w="450" w:type="dxa"/>
          </w:tcPr>
          <w:p w14:paraId="37C4EDAF" w14:textId="77777777" w:rsidR="00166F4D" w:rsidRDefault="00166F4D" w:rsidP="000F44F8"/>
        </w:tc>
      </w:tr>
      <w:tr w:rsidR="00E332F1" w14:paraId="46431A2C" w14:textId="77777777" w:rsidTr="00166F4D">
        <w:trPr>
          <w:trHeight w:val="405"/>
        </w:trPr>
        <w:tc>
          <w:tcPr>
            <w:tcW w:w="540" w:type="dxa"/>
          </w:tcPr>
          <w:p w14:paraId="41A4139D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4E91580F" w14:textId="77777777" w:rsidR="00166F4D" w:rsidRDefault="000F0A63" w:rsidP="000F44F8">
            <w:pPr>
              <w:pStyle w:val="Heading1"/>
            </w:pPr>
            <w:sdt>
              <w:sdtPr>
                <w:id w:val="63298779"/>
                <w:placeholder>
                  <w:docPart w:val="80B942A447FE457AB03BA216437FCDC4"/>
                </w:placeholder>
                <w:temporary/>
                <w:showingPlcHdr/>
                <w15:appearance w15:val="hidden"/>
              </w:sdtPr>
              <w:sdtEndPr/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4" w:type="dxa"/>
          </w:tcPr>
          <w:p w14:paraId="38EC121D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537FB422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652E4EC5" w14:textId="77777777" w:rsidR="00166F4D" w:rsidRDefault="000F0A63" w:rsidP="00166F4D">
            <w:pPr>
              <w:pStyle w:val="Heading1"/>
            </w:pPr>
            <w:sdt>
              <w:sdtPr>
                <w:id w:val="-447008296"/>
                <w:placeholder>
                  <w:docPart w:val="E9FC373454B149468AB314BBD5A4BFE9"/>
                </w:placeholder>
                <w:temporary/>
                <w:showingPlcHdr/>
                <w15:appearance w15:val="hidden"/>
              </w:sdtPr>
              <w:sdtEndPr/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3C90D447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1B2C732C" w14:textId="77777777" w:rsidR="00166F4D" w:rsidRDefault="00166F4D" w:rsidP="000F44F8"/>
        </w:tc>
        <w:tc>
          <w:tcPr>
            <w:tcW w:w="450" w:type="dxa"/>
          </w:tcPr>
          <w:p w14:paraId="134B2E7D" w14:textId="77777777" w:rsidR="00166F4D" w:rsidRDefault="00166F4D" w:rsidP="000F44F8"/>
        </w:tc>
      </w:tr>
      <w:tr w:rsidR="00E332F1" w14:paraId="000ED957" w14:textId="77777777" w:rsidTr="006D167F">
        <w:trPr>
          <w:trHeight w:val="1900"/>
        </w:trPr>
        <w:tc>
          <w:tcPr>
            <w:tcW w:w="540" w:type="dxa"/>
          </w:tcPr>
          <w:p w14:paraId="245642D7" w14:textId="77777777" w:rsidR="00166F4D" w:rsidRDefault="00166F4D" w:rsidP="000F44F8"/>
          <w:p w14:paraId="174FDCA2" w14:textId="24CD4522" w:rsidR="00AA67AA" w:rsidRDefault="00AA67AA" w:rsidP="000F44F8"/>
        </w:tc>
        <w:tc>
          <w:tcPr>
            <w:tcW w:w="2894" w:type="dxa"/>
            <w:gridSpan w:val="2"/>
          </w:tcPr>
          <w:p w14:paraId="1AD88AA6" w14:textId="155912C9" w:rsidR="00AA67AA" w:rsidRPr="00AA67AA" w:rsidRDefault="000F0A63" w:rsidP="00E10968">
            <w:pPr>
              <w:pStyle w:val="Heading2"/>
            </w:pPr>
            <w:r>
              <w:rPr>
                <w:noProof/>
              </w:rPr>
              <w:pict w14:anchorId="03AB0F67">
                <v:shape id="Graphic 3" o:spid="_x0000_i1027" type="#_x0000_t75" alt="Smart Phone with solid fill" style="width:11.4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" o:bullet="t">
                  <v:imagedata r:id="rId12" o:title="" cropleft="-16171f" cropright="-14469f"/>
                </v:shape>
              </w:pict>
            </w:r>
            <w:r w:rsidR="00AA67AA">
              <w:t xml:space="preserve"> </w:t>
            </w:r>
            <w:r w:rsidR="006D167F">
              <w:t>9074997569</w:t>
            </w:r>
          </w:p>
          <w:p w14:paraId="5DC67F09" w14:textId="46BBF91E" w:rsidR="00166F4D" w:rsidRPr="002F2E13" w:rsidRDefault="000F0A63" w:rsidP="00BB6005">
            <w:pPr>
              <w:pStyle w:val="Heading2"/>
              <w:numPr>
                <w:ilvl w:val="0"/>
                <w:numId w:val="8"/>
              </w:numPr>
              <w:rPr>
                <w:rStyle w:val="Hyperlink"/>
                <w:color w:val="auto"/>
              </w:rPr>
            </w:pPr>
            <w:hyperlink r:id="rId13" w:history="1">
              <w:r w:rsidR="00E10968" w:rsidRPr="002F2E13">
                <w:rPr>
                  <w:rStyle w:val="Hyperlink"/>
                  <w:color w:val="auto"/>
                </w:rPr>
                <w:t>adithyanair2003@gmail.com</w:t>
              </w:r>
            </w:hyperlink>
          </w:p>
          <w:p w14:paraId="18645490" w14:textId="77777777" w:rsidR="00BB6005" w:rsidRDefault="00BB6005" w:rsidP="00BB6005">
            <w:pPr>
              <w:ind w:left="360"/>
            </w:pPr>
          </w:p>
          <w:p w14:paraId="5F0F5289" w14:textId="295A203C" w:rsidR="00BB6005" w:rsidRPr="007A093D" w:rsidRDefault="00BB6005" w:rsidP="00BB600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E10968">
              <w:rPr>
                <w:b/>
                <w:bCs/>
              </w:rPr>
              <w:t>ADR</w:t>
            </w:r>
            <w:r w:rsidR="00E10968" w:rsidRPr="00E10968">
              <w:rPr>
                <w:b/>
                <w:bCs/>
              </w:rPr>
              <w:t>E</w:t>
            </w:r>
            <w:r w:rsidRPr="00E10968">
              <w:rPr>
                <w:b/>
                <w:bCs/>
              </w:rPr>
              <w:t>ESS</w:t>
            </w:r>
            <w:r w:rsidR="00E10968" w:rsidRPr="00E10968">
              <w:rPr>
                <w:b/>
                <w:bCs/>
              </w:rPr>
              <w:t>:</w:t>
            </w:r>
            <w:r w:rsidR="008F2A6D" w:rsidRPr="007A093D">
              <w:rPr>
                <w:rFonts w:ascii="Arial" w:hAnsi="Arial" w:cs="Arial"/>
              </w:rPr>
              <w:t>Santhosh</w:t>
            </w:r>
            <w:proofErr w:type="spellEnd"/>
            <w:proofErr w:type="gramEnd"/>
            <w:r w:rsidR="008F2A6D" w:rsidRPr="007A093D">
              <w:rPr>
                <w:rFonts w:ascii="Arial" w:hAnsi="Arial" w:cs="Arial"/>
              </w:rPr>
              <w:t xml:space="preserve"> </w:t>
            </w:r>
            <w:proofErr w:type="spellStart"/>
            <w:r w:rsidR="008F2A6D" w:rsidRPr="007A093D">
              <w:rPr>
                <w:rFonts w:ascii="Arial" w:hAnsi="Arial" w:cs="Arial"/>
              </w:rPr>
              <w:t>bhvan</w:t>
            </w:r>
            <w:proofErr w:type="spellEnd"/>
            <w:r w:rsidR="008F2A6D" w:rsidRPr="007A093D">
              <w:rPr>
                <w:rFonts w:ascii="Arial" w:hAnsi="Arial" w:cs="Arial"/>
              </w:rPr>
              <w:t xml:space="preserve"> </w:t>
            </w:r>
            <w:proofErr w:type="spellStart"/>
            <w:r w:rsidR="008F2A6D" w:rsidRPr="007A093D">
              <w:rPr>
                <w:rFonts w:ascii="Arial" w:hAnsi="Arial" w:cs="Arial"/>
              </w:rPr>
              <w:t>muttar</w:t>
            </w:r>
            <w:proofErr w:type="spellEnd"/>
            <w:r w:rsidR="008F2A6D" w:rsidRPr="007A093D">
              <w:rPr>
                <w:rFonts w:ascii="Arial" w:hAnsi="Arial" w:cs="Arial"/>
              </w:rPr>
              <w:t xml:space="preserve"> </w:t>
            </w:r>
            <w:proofErr w:type="spellStart"/>
            <w:r w:rsidR="008F2A6D" w:rsidRPr="007A093D">
              <w:rPr>
                <w:rFonts w:ascii="Arial" w:hAnsi="Arial" w:cs="Arial"/>
              </w:rPr>
              <w:t>p.o</w:t>
            </w:r>
            <w:proofErr w:type="spellEnd"/>
          </w:p>
          <w:p w14:paraId="0C9EB0B9" w14:textId="31163C23" w:rsidR="008F2A6D" w:rsidRPr="007A093D" w:rsidRDefault="008F2A6D" w:rsidP="00BB6005">
            <w:pPr>
              <w:rPr>
                <w:rFonts w:ascii="Arial" w:hAnsi="Arial" w:cs="Arial"/>
              </w:rPr>
            </w:pPr>
            <w:proofErr w:type="spellStart"/>
            <w:r w:rsidRPr="007A093D">
              <w:rPr>
                <w:rFonts w:ascii="Arial" w:hAnsi="Arial" w:cs="Arial"/>
              </w:rPr>
              <w:t>alappuzha</w:t>
            </w:r>
            <w:proofErr w:type="spellEnd"/>
          </w:p>
          <w:p w14:paraId="23047355" w14:textId="7A608094" w:rsidR="00166F4D" w:rsidRPr="007A093D" w:rsidRDefault="002103E8" w:rsidP="006D167F">
            <w:pPr>
              <w:pStyle w:val="Heading2"/>
              <w:rPr>
                <w:rFonts w:ascii="Arial" w:hAnsi="Arial" w:cs="Arial"/>
              </w:rPr>
            </w:pPr>
            <w:r>
              <w:t xml:space="preserve"> </w:t>
            </w:r>
            <w:proofErr w:type="gramStart"/>
            <w:r w:rsidR="002F2E13" w:rsidRPr="002F2E13">
              <w:rPr>
                <w:rFonts w:ascii="Arial" w:hAnsi="Arial" w:cs="Arial"/>
                <w:b/>
                <w:bCs/>
              </w:rPr>
              <w:t>LINK:</w:t>
            </w:r>
            <w:r w:rsidR="00AA67AA" w:rsidRPr="007A093D">
              <w:rPr>
                <w:rFonts w:ascii="Arial" w:hAnsi="Arial" w:cs="Arial"/>
              </w:rPr>
              <w:t>https://www.linkedin.com/in/adithya-nair-bb39452b2?utm_source=share</w:t>
            </w:r>
            <w:proofErr w:type="gramEnd"/>
          </w:p>
        </w:tc>
        <w:tc>
          <w:tcPr>
            <w:tcW w:w="976" w:type="dxa"/>
          </w:tcPr>
          <w:p w14:paraId="7CC94F67" w14:textId="77777777" w:rsidR="00166F4D" w:rsidRPr="007A093D" w:rsidRDefault="00166F4D" w:rsidP="000F44F8">
            <w:pPr>
              <w:rPr>
                <w:color w:val="333333" w:themeColor="text2"/>
              </w:rPr>
            </w:pPr>
          </w:p>
        </w:tc>
        <w:tc>
          <w:tcPr>
            <w:tcW w:w="5850" w:type="dxa"/>
            <w:gridSpan w:val="5"/>
          </w:tcPr>
          <w:p w14:paraId="4C034E9A" w14:textId="5C6F8992" w:rsidR="006D167F" w:rsidRPr="007A093D" w:rsidRDefault="00AA67AA" w:rsidP="006D167F">
            <w:pPr>
              <w:rPr>
                <w:rFonts w:ascii="Arial" w:hAnsi="Arial" w:cs="Arial"/>
                <w:color w:val="333333" w:themeColor="text2"/>
              </w:rPr>
            </w:pPr>
            <w:r w:rsidRPr="007A093D">
              <w:rPr>
                <w:rFonts w:ascii="Arial" w:hAnsi="Arial" w:cs="Arial"/>
                <w:color w:val="333333" w:themeColor="text2"/>
              </w:rPr>
              <w:t>As a versatile professional, I bring programming expertise, adept software development, strong management, effective communication, and proven problem-solving to drive projects to new heights. As a recent graduate, I have a strong foundation in the latest technologies and methodologies. My internship experiences have equipped me with practical skills and a readiness to contribute to dynamic teams. Eager to learn and grow, I am excited to bring fresh perspectives and energy to your organization.</w:t>
            </w:r>
          </w:p>
          <w:p w14:paraId="0EE3D2EB" w14:textId="35EB5A90" w:rsidR="006D167F" w:rsidRPr="007A093D" w:rsidRDefault="006D167F" w:rsidP="006D167F">
            <w:pPr>
              <w:rPr>
                <w:color w:val="333333" w:themeColor="text2"/>
              </w:rPr>
            </w:pPr>
          </w:p>
          <w:p w14:paraId="51F82637" w14:textId="48D1858C" w:rsidR="00166F4D" w:rsidRPr="007A093D" w:rsidRDefault="00166F4D" w:rsidP="000F44F8">
            <w:pPr>
              <w:rPr>
                <w:color w:val="333333" w:themeColor="text2"/>
              </w:rPr>
            </w:pPr>
          </w:p>
        </w:tc>
        <w:tc>
          <w:tcPr>
            <w:tcW w:w="450" w:type="dxa"/>
          </w:tcPr>
          <w:p w14:paraId="37DEF94D" w14:textId="77777777" w:rsidR="00166F4D" w:rsidRDefault="00166F4D" w:rsidP="000F44F8"/>
        </w:tc>
      </w:tr>
      <w:tr w:rsidR="002F2E13" w14:paraId="3ECCE5AE" w14:textId="77777777" w:rsidTr="00892BB6">
        <w:trPr>
          <w:trHeight w:val="423"/>
        </w:trPr>
        <w:tc>
          <w:tcPr>
            <w:tcW w:w="540" w:type="dxa"/>
          </w:tcPr>
          <w:p w14:paraId="54B49454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2EAB3D6C" w14:textId="77777777" w:rsidR="00166F4D" w:rsidRDefault="000F0A63" w:rsidP="000F44F8">
            <w:pPr>
              <w:pStyle w:val="Heading1"/>
            </w:pPr>
            <w:sdt>
              <w:sdtPr>
                <w:id w:val="259270251"/>
                <w:placeholder>
                  <w:docPart w:val="1763C417F0B04A63B6EF8F1E7BD13151"/>
                </w:placeholder>
                <w:temporary/>
                <w:showingPlcHdr/>
                <w15:appearance w15:val="hidden"/>
              </w:sdtPr>
              <w:sdtEndPr/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7A6036B7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58200C8E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608E8A03" w14:textId="5243BB1A" w:rsidR="00166F4D" w:rsidRDefault="006D167F" w:rsidP="00166F4D">
            <w:pPr>
              <w:pStyle w:val="Heading1"/>
            </w:pPr>
            <w:r>
              <w:t>project</w:t>
            </w:r>
            <w:r w:rsidR="00FC6D29">
              <w:t xml:space="preserve">s </w:t>
            </w:r>
          </w:p>
        </w:tc>
        <w:tc>
          <w:tcPr>
            <w:tcW w:w="1575" w:type="dxa"/>
            <w:gridSpan w:val="2"/>
          </w:tcPr>
          <w:p w14:paraId="57517A8B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6BD6FE16" w14:textId="77777777" w:rsidR="00166F4D" w:rsidRDefault="00166F4D" w:rsidP="000F44F8"/>
        </w:tc>
        <w:tc>
          <w:tcPr>
            <w:tcW w:w="450" w:type="dxa"/>
          </w:tcPr>
          <w:p w14:paraId="31DE78CC" w14:textId="77777777" w:rsidR="00166F4D" w:rsidRDefault="00166F4D" w:rsidP="000F44F8"/>
        </w:tc>
      </w:tr>
      <w:tr w:rsidR="00E332F1" w14:paraId="0C823F02" w14:textId="77777777" w:rsidTr="00E41CE0">
        <w:trPr>
          <w:trHeight w:val="2978"/>
        </w:trPr>
        <w:tc>
          <w:tcPr>
            <w:tcW w:w="540" w:type="dxa"/>
          </w:tcPr>
          <w:p w14:paraId="55940732" w14:textId="77777777" w:rsidR="00166F4D" w:rsidRDefault="00166F4D" w:rsidP="000F44F8"/>
        </w:tc>
        <w:tc>
          <w:tcPr>
            <w:tcW w:w="2894" w:type="dxa"/>
            <w:gridSpan w:val="2"/>
          </w:tcPr>
          <w:p w14:paraId="49A02004" w14:textId="6AEF522E" w:rsidR="00FC6D29" w:rsidRPr="007A093D" w:rsidRDefault="00FC6D29" w:rsidP="00FC6D29">
            <w:pPr>
              <w:pStyle w:val="Heading2"/>
              <w:rPr>
                <w:rFonts w:ascii="Arial" w:hAnsi="Arial" w:cs="Arial"/>
              </w:rPr>
            </w:pPr>
            <w:r w:rsidRPr="007A093D">
              <w:rPr>
                <w:rFonts w:ascii="Arial" w:hAnsi="Arial" w:cs="Arial"/>
              </w:rPr>
              <w:t>Python</w:t>
            </w:r>
          </w:p>
          <w:p w14:paraId="2C1E956E" w14:textId="334A0D08" w:rsidR="00166F4D" w:rsidRPr="007A093D" w:rsidRDefault="00FC6D29" w:rsidP="00166F4D">
            <w:pPr>
              <w:pStyle w:val="Heading2"/>
              <w:rPr>
                <w:rFonts w:ascii="Arial" w:hAnsi="Arial" w:cs="Arial"/>
              </w:rPr>
            </w:pPr>
            <w:r w:rsidRPr="007A093D">
              <w:rPr>
                <w:rFonts w:ascii="Arial" w:hAnsi="Arial" w:cs="Arial"/>
              </w:rPr>
              <w:t>Database</w:t>
            </w:r>
          </w:p>
          <w:p w14:paraId="2C576C03" w14:textId="0DE726D2" w:rsidR="00166F4D" w:rsidRPr="007A093D" w:rsidRDefault="00FC6D29" w:rsidP="00166F4D">
            <w:pPr>
              <w:pStyle w:val="Heading2"/>
              <w:rPr>
                <w:rFonts w:ascii="Arial" w:hAnsi="Arial" w:cs="Arial"/>
              </w:rPr>
            </w:pPr>
            <w:proofErr w:type="spellStart"/>
            <w:proofErr w:type="gramStart"/>
            <w:r w:rsidRPr="007A093D">
              <w:rPr>
                <w:rFonts w:ascii="Arial" w:hAnsi="Arial" w:cs="Arial"/>
              </w:rPr>
              <w:t>M</w:t>
            </w:r>
            <w:r w:rsidR="00AA67AA" w:rsidRPr="007A093D">
              <w:rPr>
                <w:rFonts w:ascii="Arial" w:hAnsi="Arial" w:cs="Arial"/>
              </w:rPr>
              <w:t>y</w:t>
            </w:r>
            <w:r w:rsidRPr="007A093D">
              <w:rPr>
                <w:rFonts w:ascii="Arial" w:hAnsi="Arial" w:cs="Arial"/>
              </w:rPr>
              <w:t>SQL,SQlite</w:t>
            </w:r>
            <w:proofErr w:type="spellEnd"/>
            <w:proofErr w:type="gramEnd"/>
          </w:p>
          <w:p w14:paraId="4B371D4D" w14:textId="20E0C4D4" w:rsidR="00FC6D29" w:rsidRPr="007A093D" w:rsidRDefault="00FC6D29" w:rsidP="00FC6D29">
            <w:pPr>
              <w:rPr>
                <w:rFonts w:ascii="Arial" w:hAnsi="Arial" w:cs="Arial"/>
              </w:rPr>
            </w:pPr>
            <w:r w:rsidRPr="007A093D">
              <w:rPr>
                <w:rFonts w:ascii="Arial" w:hAnsi="Arial" w:cs="Arial"/>
              </w:rPr>
              <w:t>Frame work-Django</w:t>
            </w:r>
          </w:p>
          <w:p w14:paraId="49A2D66C" w14:textId="04939967" w:rsidR="00FC6D29" w:rsidRPr="007A093D" w:rsidRDefault="00FC6D29" w:rsidP="00FC6D29">
            <w:pPr>
              <w:rPr>
                <w:rFonts w:ascii="Arial" w:hAnsi="Arial" w:cs="Arial"/>
              </w:rPr>
            </w:pPr>
            <w:r w:rsidRPr="007A093D">
              <w:rPr>
                <w:rFonts w:ascii="Arial" w:hAnsi="Arial" w:cs="Arial"/>
              </w:rPr>
              <w:t>HTML</w:t>
            </w:r>
          </w:p>
          <w:p w14:paraId="59C443EA" w14:textId="10A7CA85" w:rsidR="00FC6D29" w:rsidRPr="007A093D" w:rsidRDefault="00FC6D29" w:rsidP="00FC6D29">
            <w:pPr>
              <w:rPr>
                <w:rFonts w:ascii="Arial" w:hAnsi="Arial" w:cs="Arial"/>
              </w:rPr>
            </w:pPr>
            <w:r w:rsidRPr="007A093D">
              <w:rPr>
                <w:rFonts w:ascii="Arial" w:hAnsi="Arial" w:cs="Arial"/>
              </w:rPr>
              <w:t>CSS</w:t>
            </w:r>
          </w:p>
          <w:p w14:paraId="7B9CA872" w14:textId="31BD462E" w:rsidR="00FC6D29" w:rsidRPr="007A093D" w:rsidRDefault="00FC6D29" w:rsidP="00FC6D29">
            <w:pPr>
              <w:rPr>
                <w:rFonts w:ascii="Arial" w:hAnsi="Arial" w:cs="Arial"/>
              </w:rPr>
            </w:pPr>
            <w:r w:rsidRPr="007A093D">
              <w:rPr>
                <w:rFonts w:ascii="Arial" w:hAnsi="Arial" w:cs="Arial"/>
              </w:rPr>
              <w:t>Bootst</w:t>
            </w:r>
            <w:r w:rsidR="00AA67AA" w:rsidRPr="007A093D">
              <w:rPr>
                <w:rFonts w:ascii="Arial" w:hAnsi="Arial" w:cs="Arial"/>
              </w:rPr>
              <w:t>rap</w:t>
            </w:r>
          </w:p>
          <w:p w14:paraId="3354A092" w14:textId="4070A2B9" w:rsidR="00FC6D29" w:rsidRPr="007A093D" w:rsidRDefault="00FC6D29" w:rsidP="00FC6D29">
            <w:pPr>
              <w:rPr>
                <w:rFonts w:ascii="Arial" w:hAnsi="Arial" w:cs="Arial"/>
              </w:rPr>
            </w:pPr>
            <w:proofErr w:type="spellStart"/>
            <w:r w:rsidRPr="007A093D">
              <w:rPr>
                <w:rFonts w:ascii="Arial" w:hAnsi="Arial" w:cs="Arial"/>
              </w:rPr>
              <w:t>Javascript</w:t>
            </w:r>
            <w:proofErr w:type="spellEnd"/>
          </w:p>
          <w:p w14:paraId="4861B7B2" w14:textId="4B4F603A" w:rsidR="00AA67AA" w:rsidRPr="007A093D" w:rsidRDefault="000F0A63" w:rsidP="00FC6D2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89426565"/>
                <w:placeholder>
                  <w:docPart w:val="920B5F1D1F8B4E6D98C1DFD55E71BA23"/>
                </w:placeholder>
                <w:temporary/>
                <w:showingPlcHdr/>
                <w15:appearance w15:val="hidden"/>
              </w:sdtPr>
              <w:sdtEndPr/>
              <w:sdtContent>
                <w:r w:rsidR="00AA67AA" w:rsidRPr="007A093D">
                  <w:rPr>
                    <w:rFonts w:ascii="Arial" w:hAnsi="Arial" w:cs="Arial"/>
                  </w:rPr>
                  <w:t>Communication</w:t>
                </w:r>
              </w:sdtContent>
            </w:sdt>
          </w:p>
          <w:p w14:paraId="1A1360CE" w14:textId="74756F50" w:rsidR="00AA67AA" w:rsidRPr="007A093D" w:rsidRDefault="000F0A63" w:rsidP="00FC6D2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90250325"/>
                <w:placeholder>
                  <w:docPart w:val="41AB9C3E6D344D079441433935BE1AA5"/>
                </w:placeholder>
                <w:temporary/>
                <w:showingPlcHdr/>
                <w15:appearance w15:val="hidden"/>
              </w:sdtPr>
              <w:sdtEndPr/>
              <w:sdtContent>
                <w:r w:rsidR="00AA67AA" w:rsidRPr="007A093D">
                  <w:rPr>
                    <w:rStyle w:val="Heading2Char"/>
                    <w:rFonts w:ascii="Arial" w:hAnsi="Arial" w:cs="Arial"/>
                  </w:rPr>
                  <w:t>Strategic thinking</w:t>
                </w:r>
              </w:sdtContent>
            </w:sdt>
          </w:p>
          <w:p w14:paraId="558D9C93" w14:textId="12F79B5E" w:rsidR="00166F4D" w:rsidRDefault="00166F4D" w:rsidP="00166F4D">
            <w:pPr>
              <w:pStyle w:val="Heading2"/>
            </w:pPr>
          </w:p>
          <w:p w14:paraId="34BC9868" w14:textId="1AE39FD0" w:rsidR="00AA67AA" w:rsidRPr="00AA67AA" w:rsidRDefault="00AA67AA" w:rsidP="00AA67AA"/>
        </w:tc>
        <w:tc>
          <w:tcPr>
            <w:tcW w:w="976" w:type="dxa"/>
          </w:tcPr>
          <w:p w14:paraId="422FA1ED" w14:textId="77777777" w:rsidR="00166F4D" w:rsidRDefault="00166F4D" w:rsidP="000F44F8"/>
        </w:tc>
        <w:tc>
          <w:tcPr>
            <w:tcW w:w="5850" w:type="dxa"/>
            <w:gridSpan w:val="5"/>
            <w:vMerge w:val="restart"/>
          </w:tcPr>
          <w:p w14:paraId="69B91C05" w14:textId="6782CC39" w:rsidR="00166F4D" w:rsidRPr="00AA67AA" w:rsidRDefault="00CF7F17" w:rsidP="00AA67AA">
            <w:pPr>
              <w:pStyle w:val="Heading2"/>
              <w:rPr>
                <w:b/>
                <w:bCs/>
              </w:rPr>
            </w:pPr>
            <w:r w:rsidRPr="00CF7F17">
              <w:rPr>
                <w:b/>
                <w:bCs/>
              </w:rPr>
              <w:t>SMART CITY</w:t>
            </w:r>
            <w:r w:rsidR="00AA67AA">
              <w:rPr>
                <w:b/>
                <w:bCs/>
              </w:rPr>
              <w:t xml:space="preserve"> IN PHP</w:t>
            </w:r>
          </w:p>
          <w:p w14:paraId="2D06DEC0" w14:textId="77777777" w:rsidR="00AA67AA" w:rsidRDefault="00AA67AA" w:rsidP="00CF7F17">
            <w:pPr>
              <w:pStyle w:val="BodyText"/>
              <w:spacing w:line="360" w:lineRule="auto"/>
              <w:ind w:left="119" w:right="134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14:paraId="094D3077" w14:textId="1FE19B13" w:rsidR="00166F4D" w:rsidRPr="007A093D" w:rsidRDefault="00CF7F17" w:rsidP="00AA67AA">
            <w:pPr>
              <w:pStyle w:val="BodyText"/>
              <w:spacing w:line="360" w:lineRule="auto"/>
              <w:ind w:right="13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093D">
              <w:rPr>
                <w:rFonts w:ascii="Arial" w:hAnsi="Arial" w:cs="Arial"/>
                <w:sz w:val="20"/>
                <w:szCs w:val="20"/>
              </w:rPr>
              <w:t>The proposed SMART CITY is a web application for all</w:t>
            </w:r>
            <w:r w:rsidRPr="007A093D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A093D">
              <w:rPr>
                <w:rFonts w:ascii="Arial" w:hAnsi="Arial" w:cs="Arial"/>
                <w:sz w:val="20"/>
                <w:szCs w:val="20"/>
              </w:rPr>
              <w:t xml:space="preserve">districts in </w:t>
            </w:r>
            <w:proofErr w:type="spellStart"/>
            <w:r w:rsidRPr="007A093D">
              <w:rPr>
                <w:rFonts w:ascii="Arial" w:hAnsi="Arial" w:cs="Arial"/>
                <w:sz w:val="20"/>
                <w:szCs w:val="20"/>
              </w:rPr>
              <w:t>kerala</w:t>
            </w:r>
            <w:proofErr w:type="spellEnd"/>
            <w:r w:rsidRPr="007A093D">
              <w:rPr>
                <w:rFonts w:ascii="Arial" w:hAnsi="Arial" w:cs="Arial"/>
                <w:sz w:val="20"/>
                <w:szCs w:val="20"/>
              </w:rPr>
              <w:t xml:space="preserve">. This project is helps to manage some details about all districts in </w:t>
            </w:r>
            <w:proofErr w:type="spellStart"/>
            <w:proofErr w:type="gramStart"/>
            <w:r w:rsidRPr="007A093D">
              <w:rPr>
                <w:rFonts w:ascii="Arial" w:hAnsi="Arial" w:cs="Arial"/>
                <w:sz w:val="20"/>
                <w:szCs w:val="20"/>
              </w:rPr>
              <w:t>kerala</w:t>
            </w:r>
            <w:proofErr w:type="spellEnd"/>
            <w:r w:rsidRPr="007A093D"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  <w:r w:rsidRPr="007A093D">
              <w:rPr>
                <w:rFonts w:ascii="Arial" w:hAnsi="Arial" w:cs="Arial"/>
                <w:sz w:val="20"/>
                <w:szCs w:val="20"/>
              </w:rPr>
              <w:t xml:space="preserve"> The webpage is also providing booking facilities for hotel, PG/hostel</w:t>
            </w:r>
            <w:r w:rsidRPr="007A093D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7A093D">
              <w:rPr>
                <w:rFonts w:ascii="Arial" w:hAnsi="Arial" w:cs="Arial"/>
                <w:sz w:val="20"/>
                <w:szCs w:val="20"/>
              </w:rPr>
              <w:t>and it also provides</w:t>
            </w:r>
            <w:r w:rsidRPr="007A093D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A093D">
              <w:rPr>
                <w:rFonts w:ascii="Arial" w:hAnsi="Arial" w:cs="Arial"/>
                <w:sz w:val="20"/>
                <w:szCs w:val="20"/>
              </w:rPr>
              <w:t>education</w:t>
            </w:r>
            <w:r w:rsidRPr="007A093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7A093D">
              <w:rPr>
                <w:rFonts w:ascii="Arial" w:hAnsi="Arial" w:cs="Arial"/>
                <w:sz w:val="20"/>
                <w:szCs w:val="20"/>
              </w:rPr>
              <w:t>details</w:t>
            </w:r>
            <w:r w:rsidRPr="007A093D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7A093D">
              <w:rPr>
                <w:rFonts w:ascii="Arial" w:hAnsi="Arial" w:cs="Arial"/>
                <w:sz w:val="20"/>
                <w:szCs w:val="20"/>
              </w:rPr>
              <w:t xml:space="preserve">(courses, placement </w:t>
            </w:r>
            <w:r w:rsidRPr="007A093D">
              <w:rPr>
                <w:rFonts w:ascii="Arial" w:hAnsi="Arial" w:cs="Arial"/>
                <w:spacing w:val="-2"/>
                <w:sz w:val="20"/>
                <w:szCs w:val="20"/>
              </w:rPr>
              <w:t>colleges/institutes).</w:t>
            </w:r>
            <w:r w:rsidRPr="007A09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7D969F2" w14:textId="77777777" w:rsidR="00CF7F17" w:rsidRDefault="00CF7F17" w:rsidP="00166F4D">
            <w:pPr>
              <w:pStyle w:val="Heading2"/>
            </w:pPr>
          </w:p>
          <w:p w14:paraId="71490A63" w14:textId="34D0DD2A" w:rsidR="00166F4D" w:rsidRPr="00AA67AA" w:rsidRDefault="00CF7F17" w:rsidP="00166F4D">
            <w:pPr>
              <w:pStyle w:val="Heading2"/>
              <w:rPr>
                <w:b/>
                <w:bCs/>
              </w:rPr>
            </w:pPr>
            <w:r w:rsidRPr="00AA67AA">
              <w:rPr>
                <w:b/>
                <w:bCs/>
              </w:rPr>
              <w:t>RECOMANDATION OF DOCTOR AND MEDICINES USING REVIEW MINING</w:t>
            </w:r>
            <w:r w:rsidR="00AA67AA">
              <w:rPr>
                <w:b/>
                <w:bCs/>
              </w:rPr>
              <w:t xml:space="preserve"> IN PYTHON</w:t>
            </w:r>
          </w:p>
          <w:p w14:paraId="12762EBC" w14:textId="3A462E84" w:rsidR="00166F4D" w:rsidRPr="00AA67AA" w:rsidRDefault="00166F4D" w:rsidP="00CF7F17">
            <w:pPr>
              <w:pStyle w:val="Heading3"/>
              <w:rPr>
                <w:b w:val="0"/>
                <w:bCs/>
              </w:rPr>
            </w:pPr>
          </w:p>
          <w:p w14:paraId="0F8B7CEF" w14:textId="34D33EE4" w:rsidR="00CF7F17" w:rsidRPr="007A093D" w:rsidRDefault="00CF7F17" w:rsidP="00CF7F17">
            <w:pPr>
              <w:pStyle w:val="Heading2"/>
              <w:rPr>
                <w:rFonts w:ascii="Arial" w:hAnsi="Arial" w:cs="Arial"/>
                <w:lang w:val="en-IN"/>
              </w:rPr>
            </w:pPr>
            <w:r w:rsidRPr="00CF7F17">
              <w:rPr>
                <w:lang w:val="en-IN"/>
              </w:rPr>
              <w:t xml:space="preserve"> </w:t>
            </w:r>
            <w:r w:rsidRPr="007A093D">
              <w:rPr>
                <w:rFonts w:ascii="Arial" w:hAnsi="Arial" w:cs="Arial"/>
                <w:lang w:val="en-IN"/>
              </w:rPr>
              <w:t xml:space="preserve">recommendation system leveraging review mining techniques to provide personalized suggestions for doctors and medicines. By extracting insights from patient reviews, we aim to enhance the decision-making process for individuals seeking medical advice and treatment. Our approach involves sentiment analysis, topic </w:t>
            </w:r>
            <w:proofErr w:type="spellStart"/>
            <w:r w:rsidRPr="007A093D">
              <w:rPr>
                <w:rFonts w:ascii="Arial" w:hAnsi="Arial" w:cs="Arial"/>
                <w:lang w:val="en-IN"/>
              </w:rPr>
              <w:t>modeling</w:t>
            </w:r>
            <w:proofErr w:type="spellEnd"/>
            <w:r w:rsidRPr="007A093D">
              <w:rPr>
                <w:rFonts w:ascii="Arial" w:hAnsi="Arial" w:cs="Arial"/>
                <w:lang w:val="en-IN"/>
              </w:rPr>
              <w:t xml:space="preserve">, and collaborative filtering to generate tailored recommendations based on user preferences and feedback. </w:t>
            </w:r>
          </w:p>
          <w:p w14:paraId="7C72351C" w14:textId="3FB5482A" w:rsidR="00166F4D" w:rsidRDefault="00166F4D" w:rsidP="00CF7F17">
            <w:pPr>
              <w:pStyle w:val="Heading2"/>
            </w:pPr>
          </w:p>
        </w:tc>
        <w:tc>
          <w:tcPr>
            <w:tcW w:w="450" w:type="dxa"/>
          </w:tcPr>
          <w:p w14:paraId="446C5EEB" w14:textId="77777777" w:rsidR="00166F4D" w:rsidRDefault="00166F4D" w:rsidP="000F44F8"/>
        </w:tc>
      </w:tr>
      <w:tr w:rsidR="00E332F1" w14:paraId="55AA5614" w14:textId="77777777" w:rsidTr="00166F4D">
        <w:trPr>
          <w:trHeight w:val="423"/>
        </w:trPr>
        <w:tc>
          <w:tcPr>
            <w:tcW w:w="540" w:type="dxa"/>
          </w:tcPr>
          <w:p w14:paraId="7BB7D6D6" w14:textId="77777777" w:rsidR="00AA67AA" w:rsidRDefault="00AA67AA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56B9C8E6" w14:textId="77777777" w:rsidR="00166F4D" w:rsidRDefault="000F0A63" w:rsidP="000F44F8">
            <w:pPr>
              <w:pStyle w:val="Heading1"/>
            </w:pPr>
            <w:sdt>
              <w:sdtPr>
                <w:id w:val="1072317644"/>
                <w:placeholder>
                  <w:docPart w:val="A05E714B4A4049A3B98495F35B0FBA1B"/>
                </w:placeholder>
                <w:temporary/>
                <w:showingPlcHdr/>
                <w15:appearance w15:val="hidden"/>
              </w:sdtPr>
              <w:sdtEndPr/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1724" w:type="dxa"/>
          </w:tcPr>
          <w:p w14:paraId="305D14D2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7DF47A07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26FA5229" w14:textId="77777777" w:rsidR="00166F4D" w:rsidRDefault="00166F4D" w:rsidP="000F44F8"/>
        </w:tc>
        <w:tc>
          <w:tcPr>
            <w:tcW w:w="450" w:type="dxa"/>
          </w:tcPr>
          <w:p w14:paraId="6C2EACDC" w14:textId="77777777" w:rsidR="00166F4D" w:rsidRDefault="00166F4D" w:rsidP="000F44F8"/>
        </w:tc>
      </w:tr>
      <w:tr w:rsidR="00E332F1" w14:paraId="2ECD4C8A" w14:textId="77777777" w:rsidTr="00166F4D">
        <w:trPr>
          <w:trHeight w:val="423"/>
        </w:trPr>
        <w:tc>
          <w:tcPr>
            <w:tcW w:w="540" w:type="dxa"/>
          </w:tcPr>
          <w:p w14:paraId="02B5154F" w14:textId="77777777" w:rsidR="00166F4D" w:rsidRDefault="00166F4D" w:rsidP="000F44F8"/>
        </w:tc>
        <w:tc>
          <w:tcPr>
            <w:tcW w:w="2894" w:type="dxa"/>
            <w:gridSpan w:val="2"/>
          </w:tcPr>
          <w:p w14:paraId="77FF3B95" w14:textId="7DC1C9B1" w:rsidR="00166F4D" w:rsidRPr="007A093D" w:rsidRDefault="00FC6D29" w:rsidP="00542966">
            <w:pPr>
              <w:pStyle w:val="Heading2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A093D">
              <w:rPr>
                <w:rFonts w:ascii="Arial" w:hAnsi="Arial" w:cs="Arial"/>
              </w:rPr>
              <w:t>ILM COLLEGE OF ARTS AND SCIENCE</w:t>
            </w:r>
            <w:r w:rsidR="00CF7F17" w:rsidRPr="007A093D">
              <w:rPr>
                <w:rFonts w:ascii="Arial" w:hAnsi="Arial" w:cs="Arial"/>
              </w:rPr>
              <w:t xml:space="preserve"> PERUMBAVOOR</w:t>
            </w:r>
          </w:p>
          <w:p w14:paraId="159DB2B4" w14:textId="4298DE8E" w:rsidR="00166F4D" w:rsidRPr="00542966" w:rsidRDefault="00542966" w:rsidP="00166F4D">
            <w:pPr>
              <w:pStyle w:val="Heading3"/>
              <w:rPr>
                <w:b w:val="0"/>
                <w:bCs/>
              </w:rPr>
            </w:pPr>
            <w:r>
              <w:t xml:space="preserve">             </w:t>
            </w:r>
            <w:r w:rsidR="00FC6D29" w:rsidRPr="00542966">
              <w:rPr>
                <w:b w:val="0"/>
                <w:bCs/>
              </w:rPr>
              <w:t>2021-2024</w:t>
            </w:r>
          </w:p>
          <w:p w14:paraId="5DDD5943" w14:textId="6123D84D" w:rsidR="00166F4D" w:rsidRPr="00542966" w:rsidRDefault="00FC6D29" w:rsidP="00166F4D">
            <w:pPr>
              <w:rPr>
                <w:rFonts w:ascii="Arial" w:hAnsi="Arial" w:cs="Arial"/>
                <w:b/>
                <w:bCs/>
              </w:rPr>
            </w:pPr>
            <w:r w:rsidRPr="00542966">
              <w:rPr>
                <w:rFonts w:ascii="Arial" w:hAnsi="Arial" w:cs="Arial"/>
                <w:b/>
                <w:bCs/>
              </w:rPr>
              <w:t>B</w:t>
            </w:r>
            <w:r w:rsidR="00542966" w:rsidRPr="00542966">
              <w:rPr>
                <w:rFonts w:ascii="Arial" w:hAnsi="Arial" w:cs="Arial"/>
                <w:b/>
                <w:bCs/>
              </w:rPr>
              <w:t>ACHLOR OF COMPUTER            APPLICATION</w:t>
            </w:r>
          </w:p>
          <w:p w14:paraId="602EE3AE" w14:textId="77777777" w:rsidR="00166F4D" w:rsidRPr="007A093D" w:rsidRDefault="00166F4D" w:rsidP="00166F4D">
            <w:pPr>
              <w:rPr>
                <w:rFonts w:ascii="Arial" w:hAnsi="Arial" w:cs="Arial"/>
              </w:rPr>
            </w:pPr>
          </w:p>
          <w:p w14:paraId="01E1646E" w14:textId="4F2D2D9F" w:rsidR="00166F4D" w:rsidRPr="007A093D" w:rsidRDefault="00CF7F17" w:rsidP="00542966">
            <w:pPr>
              <w:pStyle w:val="Heading2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proofErr w:type="gramStart"/>
            <w:r w:rsidRPr="007A093D">
              <w:rPr>
                <w:rFonts w:ascii="Arial" w:hAnsi="Arial" w:cs="Arial"/>
              </w:rPr>
              <w:t>ST.GEROGE</w:t>
            </w:r>
            <w:proofErr w:type="gramEnd"/>
            <w:r w:rsidRPr="007A093D">
              <w:rPr>
                <w:rFonts w:ascii="Arial" w:hAnsi="Arial" w:cs="Arial"/>
              </w:rPr>
              <w:t xml:space="preserve"> HSS MUTTAR</w:t>
            </w:r>
          </w:p>
          <w:p w14:paraId="3ED677C0" w14:textId="127CD080" w:rsidR="00166F4D" w:rsidRPr="00542966" w:rsidRDefault="00542966" w:rsidP="00166F4D">
            <w:pPr>
              <w:pStyle w:val="Heading3"/>
              <w:rPr>
                <w:b w:val="0"/>
                <w:bCs/>
              </w:rPr>
            </w:pPr>
            <w:r>
              <w:t xml:space="preserve">             </w:t>
            </w:r>
            <w:r w:rsidR="00CF7F17" w:rsidRPr="00542966">
              <w:rPr>
                <w:b w:val="0"/>
                <w:bCs/>
              </w:rPr>
              <w:t>2019-2021</w:t>
            </w:r>
          </w:p>
          <w:p w14:paraId="44BCC589" w14:textId="3C4991D0" w:rsidR="00166F4D" w:rsidRPr="00542966" w:rsidRDefault="00CF7F17" w:rsidP="00E07B9E">
            <w:pPr>
              <w:rPr>
                <w:rFonts w:ascii="Arial" w:hAnsi="Arial" w:cs="Arial"/>
                <w:b/>
                <w:bCs/>
              </w:rPr>
            </w:pPr>
            <w:r w:rsidRPr="00542966">
              <w:rPr>
                <w:rFonts w:ascii="Arial" w:hAnsi="Arial" w:cs="Arial"/>
                <w:b/>
                <w:bCs/>
              </w:rPr>
              <w:t>HIGHER SECONDARY IN COMPUTER SCIENCE</w:t>
            </w:r>
          </w:p>
        </w:tc>
        <w:tc>
          <w:tcPr>
            <w:tcW w:w="976" w:type="dxa"/>
          </w:tcPr>
          <w:p w14:paraId="18F2FFE0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3D4EE574" w14:textId="77777777" w:rsidR="00166F4D" w:rsidRDefault="00166F4D" w:rsidP="000F44F8"/>
        </w:tc>
        <w:tc>
          <w:tcPr>
            <w:tcW w:w="450" w:type="dxa"/>
          </w:tcPr>
          <w:p w14:paraId="16C56C02" w14:textId="77777777" w:rsidR="00166F4D" w:rsidRDefault="00166F4D" w:rsidP="000F44F8"/>
        </w:tc>
      </w:tr>
    </w:tbl>
    <w:p w14:paraId="14FE0C5F" w14:textId="77777777" w:rsidR="00E41AB4" w:rsidRPr="00173B36" w:rsidRDefault="00E41AB4" w:rsidP="00262B06"/>
    <w:sectPr w:rsidR="00E41AB4" w:rsidRPr="00173B36" w:rsidSect="009C1AE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6FD16" w14:textId="77777777" w:rsidR="000E12D6" w:rsidRDefault="000E12D6" w:rsidP="00BA3E51">
      <w:r>
        <w:separator/>
      </w:r>
    </w:p>
  </w:endnote>
  <w:endnote w:type="continuationSeparator" w:id="0">
    <w:p w14:paraId="32398E99" w14:textId="77777777" w:rsidR="000E12D6" w:rsidRDefault="000E12D6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88651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37FC0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566A2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B8582" w14:textId="77777777" w:rsidR="000E12D6" w:rsidRDefault="000E12D6" w:rsidP="00BA3E51">
      <w:r>
        <w:separator/>
      </w:r>
    </w:p>
  </w:footnote>
  <w:footnote w:type="continuationSeparator" w:id="0">
    <w:p w14:paraId="1F06C4BD" w14:textId="77777777" w:rsidR="000E12D6" w:rsidRDefault="000E12D6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3054F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16514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428A6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mart Phone with solid fill" style="width:7.8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" o:bullet="t">
        <v:imagedata r:id="rId1" o:title="" cropleft="-16171f" cropright="-14469f"/>
      </v:shape>
    </w:pict>
  </w:numPicBullet>
  <w:numPicBullet w:numPicBulletId="1">
    <w:pict>
      <v:shape id="_x0000_i1027" type="#_x0000_t75" alt="Envelope with solid fill" style="width:13.2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" o:bullet="t">
        <v:imagedata r:id="rId2" o:title="" croptop="-9007f" cropbottom="-8075f"/>
      </v:shape>
    </w:pict>
  </w:numPicBullet>
  <w:abstractNum w:abstractNumId="0" w15:restartNumberingAfterBreak="0">
    <w:nsid w:val="0814180B"/>
    <w:multiLevelType w:val="hybridMultilevel"/>
    <w:tmpl w:val="8A14B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743D"/>
    <w:multiLevelType w:val="hybridMultilevel"/>
    <w:tmpl w:val="794A6FE8"/>
    <w:lvl w:ilvl="0" w:tplc="5756D26C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69C7F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768302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66B1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9E93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8E8CE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8840A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0041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418153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EB1D0A"/>
    <w:multiLevelType w:val="hybridMultilevel"/>
    <w:tmpl w:val="6D781D5A"/>
    <w:lvl w:ilvl="0" w:tplc="54ACC5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E4FD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84A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A662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B015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2DE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A6BB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80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7CC3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3D7F6C"/>
    <w:multiLevelType w:val="hybridMultilevel"/>
    <w:tmpl w:val="34980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C935F4"/>
    <w:multiLevelType w:val="hybridMultilevel"/>
    <w:tmpl w:val="4358D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6"/>
  </w:num>
  <w:num w:numId="2" w16cid:durableId="1347056077">
    <w:abstractNumId w:val="4"/>
  </w:num>
  <w:num w:numId="3" w16cid:durableId="1427580610">
    <w:abstractNumId w:val="8"/>
  </w:num>
  <w:num w:numId="4" w16cid:durableId="1627155122">
    <w:abstractNumId w:val="2"/>
  </w:num>
  <w:num w:numId="5" w16cid:durableId="1119883638">
    <w:abstractNumId w:val="9"/>
  </w:num>
  <w:num w:numId="6" w16cid:durableId="926377485">
    <w:abstractNumId w:val="5"/>
  </w:num>
  <w:num w:numId="7" w16cid:durableId="2011788260">
    <w:abstractNumId w:val="3"/>
  </w:num>
  <w:num w:numId="8" w16cid:durableId="974992630">
    <w:abstractNumId w:val="1"/>
  </w:num>
  <w:num w:numId="9" w16cid:durableId="1693611171">
    <w:abstractNumId w:val="7"/>
  </w:num>
  <w:num w:numId="10" w16cid:durableId="167032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7F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E12D6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3E8"/>
    <w:rsid w:val="00210D3C"/>
    <w:rsid w:val="00217454"/>
    <w:rsid w:val="002204CE"/>
    <w:rsid w:val="00222082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2F2E13"/>
    <w:rsid w:val="00302AC1"/>
    <w:rsid w:val="00320ECB"/>
    <w:rsid w:val="003256CF"/>
    <w:rsid w:val="003352E4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569E5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520C5D"/>
    <w:rsid w:val="005219EA"/>
    <w:rsid w:val="00535F87"/>
    <w:rsid w:val="00542966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59E4"/>
    <w:rsid w:val="006D167F"/>
    <w:rsid w:val="00716542"/>
    <w:rsid w:val="007337AD"/>
    <w:rsid w:val="0073402D"/>
    <w:rsid w:val="00755988"/>
    <w:rsid w:val="00780ADA"/>
    <w:rsid w:val="00792D43"/>
    <w:rsid w:val="007A093D"/>
    <w:rsid w:val="007B30FE"/>
    <w:rsid w:val="007B7A61"/>
    <w:rsid w:val="007E1FA8"/>
    <w:rsid w:val="007E6083"/>
    <w:rsid w:val="007F18EF"/>
    <w:rsid w:val="007F2531"/>
    <w:rsid w:val="007F3CE8"/>
    <w:rsid w:val="00812951"/>
    <w:rsid w:val="00820B7B"/>
    <w:rsid w:val="00832245"/>
    <w:rsid w:val="0083727B"/>
    <w:rsid w:val="00855181"/>
    <w:rsid w:val="00867DDD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8F2A6D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A67AA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6005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CF7F17"/>
    <w:rsid w:val="00D04093"/>
    <w:rsid w:val="00D0794D"/>
    <w:rsid w:val="00D140DF"/>
    <w:rsid w:val="00D170A9"/>
    <w:rsid w:val="00D4222D"/>
    <w:rsid w:val="00D666BB"/>
    <w:rsid w:val="00D719F6"/>
    <w:rsid w:val="00D720DF"/>
    <w:rsid w:val="00D92ED4"/>
    <w:rsid w:val="00D94ABF"/>
    <w:rsid w:val="00DA62D7"/>
    <w:rsid w:val="00E07B9E"/>
    <w:rsid w:val="00E10968"/>
    <w:rsid w:val="00E20245"/>
    <w:rsid w:val="00E216D4"/>
    <w:rsid w:val="00E32A75"/>
    <w:rsid w:val="00E332F1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C6D29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45B008F"/>
  <w15:chartTrackingRefBased/>
  <w15:docId w15:val="{ADFFEA0B-82E5-4864-9196-E58C881A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D167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F7F17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7F17"/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dithyanair2003@gmail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h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B942A447FE457AB03BA216437F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06860-8C1F-4FDA-9558-D545C6615931}"/>
      </w:docPartPr>
      <w:docPartBody>
        <w:p w:rsidR="003159D0" w:rsidRDefault="003159D0">
          <w:pPr>
            <w:pStyle w:val="80B942A447FE457AB03BA216437FCDC4"/>
          </w:pPr>
          <w:r w:rsidRPr="00173B36">
            <w:t>CONTACT</w:t>
          </w:r>
        </w:p>
      </w:docPartBody>
    </w:docPart>
    <w:docPart>
      <w:docPartPr>
        <w:name w:val="E9FC373454B149468AB314BBD5A4B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0739-8CD1-4C17-90D6-5D3AED3159EF}"/>
      </w:docPartPr>
      <w:docPartBody>
        <w:p w:rsidR="003159D0" w:rsidRDefault="003159D0">
          <w:pPr>
            <w:pStyle w:val="E9FC373454B149468AB314BBD5A4BFE9"/>
          </w:pPr>
          <w:r w:rsidRPr="00173B36">
            <w:t>PROFILE</w:t>
          </w:r>
        </w:p>
      </w:docPartBody>
    </w:docPart>
    <w:docPart>
      <w:docPartPr>
        <w:name w:val="1763C417F0B04A63B6EF8F1E7BD13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59CE9-A43B-4BA1-BB5C-E029CC2E8677}"/>
      </w:docPartPr>
      <w:docPartBody>
        <w:p w:rsidR="003159D0" w:rsidRDefault="003159D0">
          <w:pPr>
            <w:pStyle w:val="1763C417F0B04A63B6EF8F1E7BD13151"/>
          </w:pPr>
          <w:r w:rsidRPr="00173B36">
            <w:t>SKILLS</w:t>
          </w:r>
        </w:p>
      </w:docPartBody>
    </w:docPart>
    <w:docPart>
      <w:docPartPr>
        <w:name w:val="A05E714B4A4049A3B98495F35B0FB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ADC8-D741-4C5C-88D3-A5D843BE2582}"/>
      </w:docPartPr>
      <w:docPartBody>
        <w:p w:rsidR="003159D0" w:rsidRDefault="003159D0">
          <w:pPr>
            <w:pStyle w:val="A05E714B4A4049A3B98495F35B0FBA1B"/>
          </w:pPr>
          <w:r w:rsidRPr="00173B36">
            <w:t>EDUCATION</w:t>
          </w:r>
        </w:p>
      </w:docPartBody>
    </w:docPart>
    <w:docPart>
      <w:docPartPr>
        <w:name w:val="41AB9C3E6D344D079441433935BE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708C4-7FDE-436A-98B6-DFBAE033FBF4}"/>
      </w:docPartPr>
      <w:docPartBody>
        <w:p w:rsidR="003159D0" w:rsidRDefault="003159D0" w:rsidP="003159D0">
          <w:pPr>
            <w:pStyle w:val="41AB9C3E6D344D079441433935BE1AA5"/>
          </w:pPr>
          <w:r w:rsidRPr="00166F4D">
            <w:rPr>
              <w:rStyle w:val="Heading2Char"/>
            </w:rPr>
            <w:t>Strategic thinking</w:t>
          </w:r>
        </w:p>
      </w:docPartBody>
    </w:docPart>
    <w:docPart>
      <w:docPartPr>
        <w:name w:val="920B5F1D1F8B4E6D98C1DFD55E71B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5E17F-1D64-4879-83B8-839CFF6DA278}"/>
      </w:docPartPr>
      <w:docPartBody>
        <w:p w:rsidR="003159D0" w:rsidRDefault="003159D0" w:rsidP="003159D0">
          <w:pPr>
            <w:pStyle w:val="920B5F1D1F8B4E6D98C1DFD55E71BA23"/>
          </w:pPr>
          <w:r w:rsidRPr="00387FF0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D0"/>
    <w:rsid w:val="003159D0"/>
    <w:rsid w:val="004569E5"/>
    <w:rsid w:val="007F3CE8"/>
    <w:rsid w:val="00867DDD"/>
    <w:rsid w:val="00EB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159D0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paragraph" w:customStyle="1" w:styleId="80B942A447FE457AB03BA216437FCDC4">
    <w:name w:val="80B942A447FE457AB03BA216437FCDC4"/>
  </w:style>
  <w:style w:type="paragraph" w:customStyle="1" w:styleId="E9FC373454B149468AB314BBD5A4BFE9">
    <w:name w:val="E9FC373454B149468AB314BBD5A4BFE9"/>
  </w:style>
  <w:style w:type="paragraph" w:customStyle="1" w:styleId="1763C417F0B04A63B6EF8F1E7BD13151">
    <w:name w:val="1763C417F0B04A63B6EF8F1E7BD13151"/>
  </w:style>
  <w:style w:type="character" w:customStyle="1" w:styleId="Heading2Char">
    <w:name w:val="Heading 2 Char"/>
    <w:basedOn w:val="DefaultParagraphFont"/>
    <w:link w:val="Heading2"/>
    <w:uiPriority w:val="9"/>
    <w:rsid w:val="003159D0"/>
    <w:rPr>
      <w:rFonts w:eastAsiaTheme="majorEastAsia" w:cs="Times New Roman (Headings CS)"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A05E714B4A4049A3B98495F35B0FBA1B">
    <w:name w:val="A05E714B4A4049A3B98495F35B0FBA1B"/>
  </w:style>
  <w:style w:type="paragraph" w:customStyle="1" w:styleId="41AB9C3E6D344D079441433935BE1AA5">
    <w:name w:val="41AB9C3E6D344D079441433935BE1AA5"/>
    <w:rsid w:val="003159D0"/>
  </w:style>
  <w:style w:type="paragraph" w:customStyle="1" w:styleId="920B5F1D1F8B4E6D98C1DFD55E71BA23">
    <w:name w:val="920B5F1D1F8B4E6D98C1DFD55E71BA23"/>
    <w:rsid w:val="003159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nair</dc:creator>
  <cp:keywords/>
  <dc:description/>
  <cp:lastModifiedBy>Adithya nair</cp:lastModifiedBy>
  <cp:revision>2</cp:revision>
  <dcterms:created xsi:type="dcterms:W3CDTF">2024-08-06T09:37:00Z</dcterms:created>
  <dcterms:modified xsi:type="dcterms:W3CDTF">2024-08-06T09:37:00Z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